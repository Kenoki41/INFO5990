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3D" w:rsidRDefault="00D9073D" w:rsidP="004C5D47">
      <w:pPr>
        <w:pStyle w:val="BodyText"/>
        <w:spacing w:line="360" w:lineRule="auto"/>
        <w:jc w:val="center"/>
        <w:rPr>
          <w:bCs/>
        </w:rPr>
      </w:pPr>
      <w:r>
        <w:t xml:space="preserve">INFO5990 Tutorial </w:t>
      </w:r>
      <w:r>
        <w:rPr>
          <w:b/>
        </w:rPr>
        <w:t>Week</w:t>
      </w:r>
      <w:r w:rsidR="008441FD">
        <w:rPr>
          <w:b/>
        </w:rPr>
        <w:t xml:space="preserve"> </w:t>
      </w:r>
      <w:r w:rsidR="00202146">
        <w:rPr>
          <w:b/>
          <w:bCs/>
        </w:rPr>
        <w:t>9</w:t>
      </w:r>
    </w:p>
    <w:p w:rsidR="00212AC2" w:rsidRPr="0015517B" w:rsidRDefault="00212AC2" w:rsidP="00212AC2">
      <w:pPr>
        <w:pStyle w:val="BodyText"/>
        <w:spacing w:line="360" w:lineRule="auto"/>
        <w:rPr>
          <w:rFonts w:eastAsia="PMingLiU"/>
          <w:lang w:eastAsia="zh-TW"/>
        </w:rPr>
      </w:pPr>
      <w:r>
        <w:rPr>
          <w:b/>
          <w:bCs/>
        </w:rPr>
        <w:t>Objectives</w:t>
      </w:r>
      <w:r>
        <w:t>:</w:t>
      </w:r>
      <w:r>
        <w:tab/>
      </w:r>
      <w:r>
        <w:tab/>
      </w:r>
      <w:r w:rsidR="00217535">
        <w:rPr>
          <w:rFonts w:eastAsia="PMingLiU"/>
          <w:lang w:eastAsia="zh-TW"/>
        </w:rPr>
        <w:t xml:space="preserve"> </w:t>
      </w:r>
    </w:p>
    <w:p w:rsidR="00BE631A" w:rsidRDefault="00BE631A" w:rsidP="00DA75B6">
      <w:pPr>
        <w:pStyle w:val="LittleList"/>
        <w:spacing w:after="0"/>
      </w:pPr>
      <w:r>
        <w:t>Group Assignments discussions</w:t>
      </w:r>
      <w:r w:rsidR="0075609C">
        <w:t xml:space="preserve"> / final preparation</w:t>
      </w:r>
    </w:p>
    <w:p w:rsidR="00007C31" w:rsidRDefault="00007C31" w:rsidP="00007C31">
      <w:pPr>
        <w:pStyle w:val="LittleList"/>
        <w:numPr>
          <w:ilvl w:val="0"/>
          <w:numId w:val="0"/>
        </w:numPr>
        <w:spacing w:after="0"/>
        <w:ind w:left="1134"/>
      </w:pPr>
    </w:p>
    <w:p w:rsidR="00212AC2" w:rsidRDefault="00212AC2" w:rsidP="00212AC2"/>
    <w:tbl>
      <w:tblPr>
        <w:tblW w:w="102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4092"/>
        <w:gridCol w:w="4092"/>
        <w:gridCol w:w="742"/>
      </w:tblGrid>
      <w:tr w:rsidR="00212AC2" w:rsidTr="00352CDE">
        <w:trPr>
          <w:cantSplit/>
          <w:tblHeader/>
        </w:trPr>
        <w:tc>
          <w:tcPr>
            <w:tcW w:w="1289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09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409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4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</w:tr>
      <w:tr w:rsidR="0075609C" w:rsidTr="004A6CD8">
        <w:trPr>
          <w:cantSplit/>
        </w:trPr>
        <w:tc>
          <w:tcPr>
            <w:tcW w:w="1289" w:type="dxa"/>
          </w:tcPr>
          <w:p w:rsidR="0075609C" w:rsidRDefault="0075609C" w:rsidP="004A6CD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092" w:type="dxa"/>
          </w:tcPr>
          <w:p w:rsidR="0075609C" w:rsidRDefault="0075609C" w:rsidP="004A6CD8">
            <w:pPr>
              <w:pStyle w:val="BodyText"/>
            </w:pPr>
            <w:r>
              <w:t>Chos</w:t>
            </w:r>
            <w:r w:rsidR="00EA1116">
              <w:t>e presentation slots for week 11 and 12</w:t>
            </w:r>
          </w:p>
        </w:tc>
        <w:tc>
          <w:tcPr>
            <w:tcW w:w="4092" w:type="dxa"/>
          </w:tcPr>
          <w:p w:rsidR="0075609C" w:rsidRPr="00FB3169" w:rsidRDefault="0075609C" w:rsidP="004A6CD8">
            <w:pPr>
              <w:pStyle w:val="BodyText"/>
            </w:pPr>
            <w:r>
              <w:t>2/3 groups to present</w:t>
            </w:r>
          </w:p>
        </w:tc>
        <w:tc>
          <w:tcPr>
            <w:tcW w:w="742" w:type="dxa"/>
          </w:tcPr>
          <w:p w:rsidR="0075609C" w:rsidRPr="00105549" w:rsidRDefault="0075609C" w:rsidP="004A6CD8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212AC2" w:rsidTr="00352CDE">
        <w:trPr>
          <w:cantSplit/>
        </w:trPr>
        <w:tc>
          <w:tcPr>
            <w:tcW w:w="1289" w:type="dxa"/>
          </w:tcPr>
          <w:p w:rsidR="00212AC2" w:rsidRDefault="0075609C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92" w:type="dxa"/>
          </w:tcPr>
          <w:p w:rsidR="006F6182" w:rsidRPr="00675DD5" w:rsidRDefault="0075609C" w:rsidP="006F6182">
            <w:pPr>
              <w:pStyle w:val="BodyText"/>
              <w:rPr>
                <w:b/>
                <w:color w:val="FF0000"/>
              </w:rPr>
            </w:pPr>
            <w:r w:rsidRPr="00675DD5">
              <w:rPr>
                <w:b/>
                <w:color w:val="FF0000"/>
              </w:rPr>
              <w:t>Ensure everyone is in a group</w:t>
            </w:r>
          </w:p>
        </w:tc>
        <w:tc>
          <w:tcPr>
            <w:tcW w:w="4092" w:type="dxa"/>
          </w:tcPr>
          <w:p w:rsidR="00212AC2" w:rsidRPr="00675DD5" w:rsidRDefault="0075609C" w:rsidP="00AC5E61">
            <w:pPr>
              <w:pStyle w:val="BodyText"/>
              <w:rPr>
                <w:b/>
                <w:color w:val="FF0000"/>
              </w:rPr>
            </w:pPr>
            <w:r w:rsidRPr="00675DD5">
              <w:rPr>
                <w:b/>
                <w:color w:val="FF0000"/>
              </w:rPr>
              <w:t>Final chance – groups to be activated in class</w:t>
            </w:r>
            <w:r w:rsidR="00EA1116" w:rsidRPr="00675DD5">
              <w:rPr>
                <w:b/>
                <w:color w:val="FF0000"/>
              </w:rPr>
              <w:t xml:space="preserve"> – Check on Canvas against your class to ensure all students are allocated to a group</w:t>
            </w:r>
          </w:p>
        </w:tc>
        <w:tc>
          <w:tcPr>
            <w:tcW w:w="742" w:type="dxa"/>
          </w:tcPr>
          <w:p w:rsidR="00212AC2" w:rsidRPr="00675DD5" w:rsidRDefault="0075609C" w:rsidP="00352CDE">
            <w:pPr>
              <w:pStyle w:val="BodyText"/>
              <w:rPr>
                <w:i/>
                <w:iCs/>
                <w:color w:val="FF0000"/>
              </w:rPr>
            </w:pPr>
            <w:r w:rsidRPr="00675DD5">
              <w:rPr>
                <w:i/>
                <w:iCs/>
                <w:color w:val="FF0000"/>
              </w:rPr>
              <w:t>10</w:t>
            </w:r>
          </w:p>
        </w:tc>
      </w:tr>
      <w:tr w:rsidR="00212AC2" w:rsidTr="00352CDE">
        <w:trPr>
          <w:cantSplit/>
        </w:trPr>
        <w:tc>
          <w:tcPr>
            <w:tcW w:w="1289" w:type="dxa"/>
          </w:tcPr>
          <w:p w:rsidR="00212AC2" w:rsidRDefault="0075609C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092" w:type="dxa"/>
          </w:tcPr>
          <w:p w:rsidR="004046DF" w:rsidRDefault="00BE631A" w:rsidP="002F2DC1">
            <w:pPr>
              <w:pStyle w:val="BodyText"/>
            </w:pPr>
            <w:r>
              <w:t>Group project discussion</w:t>
            </w:r>
            <w:r w:rsidR="0079698F">
              <w:t>:</w:t>
            </w:r>
          </w:p>
          <w:p w:rsidR="0079698F" w:rsidRDefault="0079698F" w:rsidP="002F2DC1">
            <w:pPr>
              <w:pStyle w:val="BodyText"/>
            </w:pPr>
            <w:r>
              <w:t>Make sure all project designs are done, report and Presentations are being prepared and practiced</w:t>
            </w:r>
          </w:p>
        </w:tc>
        <w:tc>
          <w:tcPr>
            <w:tcW w:w="4092" w:type="dxa"/>
          </w:tcPr>
          <w:p w:rsidR="00675DD5" w:rsidRDefault="00EA1116" w:rsidP="00675DD5">
            <w:pPr>
              <w:pStyle w:val="BodyText"/>
            </w:pPr>
            <w:r>
              <w:t>Discuss the following aspects:</w:t>
            </w:r>
          </w:p>
          <w:p w:rsidR="00675DD5" w:rsidRDefault="00675DD5" w:rsidP="00EA1116">
            <w:pPr>
              <w:pStyle w:val="BodyText"/>
              <w:numPr>
                <w:ilvl w:val="0"/>
                <w:numId w:val="43"/>
              </w:numPr>
            </w:pPr>
            <w:r>
              <w:t xml:space="preserve">Ensure the financials are complete. </w:t>
            </w:r>
          </w:p>
          <w:p w:rsidR="00EA1116" w:rsidRDefault="00EA1116" w:rsidP="00EA1116">
            <w:pPr>
              <w:pStyle w:val="BodyText"/>
              <w:numPr>
                <w:ilvl w:val="0"/>
                <w:numId w:val="43"/>
              </w:numPr>
            </w:pPr>
            <w:r>
              <w:t>Packaging the product – how will the final product look</w:t>
            </w:r>
          </w:p>
          <w:p w:rsidR="00EA1116" w:rsidRDefault="00EA1116" w:rsidP="00EA1116">
            <w:pPr>
              <w:pStyle w:val="BodyText"/>
              <w:numPr>
                <w:ilvl w:val="0"/>
                <w:numId w:val="43"/>
              </w:numPr>
            </w:pPr>
            <w:r>
              <w:t>Who else can you sell to</w:t>
            </w:r>
          </w:p>
          <w:p w:rsidR="00EA1116" w:rsidRDefault="00EA1116" w:rsidP="00EA1116">
            <w:pPr>
              <w:pStyle w:val="BodyText"/>
              <w:numPr>
                <w:ilvl w:val="0"/>
                <w:numId w:val="43"/>
              </w:numPr>
            </w:pPr>
            <w:r>
              <w:t>What have you learnt from the overall exercise, what else could you have done.</w:t>
            </w:r>
          </w:p>
          <w:p w:rsidR="0079698F" w:rsidRDefault="0079698F" w:rsidP="004046DF">
            <w:pPr>
              <w:pStyle w:val="BodyText"/>
            </w:pPr>
            <w:r>
              <w:t>One-on-one team discussions</w:t>
            </w:r>
          </w:p>
          <w:p w:rsidR="0075609C" w:rsidRDefault="0075609C" w:rsidP="004046DF">
            <w:pPr>
              <w:pStyle w:val="BodyText"/>
            </w:pPr>
            <w:r>
              <w:t>Presentation and report feedback</w:t>
            </w:r>
            <w:r w:rsidR="00EA1116">
              <w:t xml:space="preserve"> – 2 minutes each</w:t>
            </w:r>
          </w:p>
        </w:tc>
        <w:tc>
          <w:tcPr>
            <w:tcW w:w="742" w:type="dxa"/>
          </w:tcPr>
          <w:p w:rsidR="00212AC2" w:rsidRDefault="0075609C" w:rsidP="004B7516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AC5E61" w:rsidTr="00352CDE">
        <w:trPr>
          <w:cantSplit/>
        </w:trPr>
        <w:tc>
          <w:tcPr>
            <w:tcW w:w="1289" w:type="dxa"/>
          </w:tcPr>
          <w:p w:rsidR="00AC5E61" w:rsidRDefault="0075609C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092" w:type="dxa"/>
          </w:tcPr>
          <w:p w:rsidR="00FA2751" w:rsidRDefault="0075609C" w:rsidP="00BE631A">
            <w:pPr>
              <w:pStyle w:val="BodyText"/>
            </w:pPr>
            <w:r>
              <w:t>Readings  - time dependent</w:t>
            </w:r>
          </w:p>
        </w:tc>
        <w:tc>
          <w:tcPr>
            <w:tcW w:w="4092" w:type="dxa"/>
          </w:tcPr>
          <w:p w:rsidR="00BE631A" w:rsidRDefault="0075609C" w:rsidP="00BE631A">
            <w:pPr>
              <w:pStyle w:val="BodyText"/>
            </w:pPr>
            <w:r>
              <w:t>What did this week’s articles say?</w:t>
            </w:r>
          </w:p>
        </w:tc>
        <w:tc>
          <w:tcPr>
            <w:tcW w:w="742" w:type="dxa"/>
          </w:tcPr>
          <w:p w:rsidR="00AC5E61" w:rsidRDefault="0075609C" w:rsidP="0046148C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75609C" w:rsidTr="004A6CD8">
        <w:trPr>
          <w:cantSplit/>
        </w:trPr>
        <w:tc>
          <w:tcPr>
            <w:tcW w:w="1289" w:type="dxa"/>
          </w:tcPr>
          <w:p w:rsidR="0075609C" w:rsidRDefault="0075609C" w:rsidP="004A6CD8">
            <w:pPr>
              <w:pStyle w:val="BodyText"/>
              <w:rPr>
                <w:b/>
                <w:bCs/>
              </w:rPr>
            </w:pPr>
          </w:p>
        </w:tc>
        <w:tc>
          <w:tcPr>
            <w:tcW w:w="4092" w:type="dxa"/>
          </w:tcPr>
          <w:p w:rsidR="0075609C" w:rsidRDefault="0075609C" w:rsidP="004A6CD8">
            <w:pPr>
              <w:pStyle w:val="BodyText"/>
            </w:pPr>
            <w:r>
              <w:t>Please ensure you are in class by 7.05 latest</w:t>
            </w:r>
          </w:p>
        </w:tc>
        <w:tc>
          <w:tcPr>
            <w:tcW w:w="4092" w:type="dxa"/>
          </w:tcPr>
          <w:p w:rsidR="0075609C" w:rsidRDefault="0075609C" w:rsidP="004A6CD8">
            <w:pPr>
              <w:pStyle w:val="BodyText"/>
            </w:pPr>
          </w:p>
        </w:tc>
        <w:tc>
          <w:tcPr>
            <w:tcW w:w="742" w:type="dxa"/>
          </w:tcPr>
          <w:p w:rsidR="0075609C" w:rsidRPr="00836B53" w:rsidRDefault="0075609C" w:rsidP="004A6CD8">
            <w:pPr>
              <w:pStyle w:val="BodyText"/>
              <w:rPr>
                <w:rFonts w:eastAsia="PMingLiU"/>
                <w:b/>
                <w:bCs/>
                <w:i/>
                <w:iCs/>
                <w:lang w:eastAsia="zh-TW"/>
              </w:rPr>
            </w:pP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begin"/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b/>
                <w:bCs/>
                <w:i/>
                <w:iCs/>
                <w:lang w:eastAsia="zh-TW"/>
              </w:rPr>
              <w:instrText>=SUM(ABOVE)</w:instrTex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separate"/>
            </w:r>
            <w:r>
              <w:rPr>
                <w:rFonts w:eastAsia="PMingLiU"/>
                <w:b/>
                <w:bCs/>
                <w:i/>
                <w:iCs/>
                <w:noProof/>
                <w:lang w:eastAsia="zh-TW"/>
              </w:rPr>
              <w:t>55</w: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end"/>
            </w:r>
          </w:p>
        </w:tc>
      </w:tr>
      <w:tr w:rsidR="004648CD" w:rsidTr="00352CDE">
        <w:trPr>
          <w:cantSplit/>
        </w:trPr>
        <w:tc>
          <w:tcPr>
            <w:tcW w:w="1289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4092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4092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742" w:type="dxa"/>
          </w:tcPr>
          <w:p w:rsidR="004648CD" w:rsidRPr="00836B53" w:rsidRDefault="004648CD" w:rsidP="00352CDE">
            <w:pPr>
              <w:pStyle w:val="BodyText"/>
              <w:rPr>
                <w:rFonts w:eastAsia="PMingLiU"/>
                <w:b/>
                <w:bCs/>
                <w:i/>
                <w:iCs/>
                <w:lang w:eastAsia="zh-TW"/>
              </w:rPr>
            </w:pP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begin"/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b/>
                <w:bCs/>
                <w:i/>
                <w:iCs/>
                <w:lang w:eastAsia="zh-TW"/>
              </w:rPr>
              <w:instrText>=SUM(ABOVE)</w:instrTex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instrText xml:space="preserve"> </w:instrTex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separate"/>
            </w:r>
            <w:r w:rsidR="00DB16A3">
              <w:rPr>
                <w:rFonts w:eastAsia="PMingLiU"/>
                <w:b/>
                <w:bCs/>
                <w:i/>
                <w:iCs/>
                <w:noProof/>
                <w:lang w:eastAsia="zh-TW"/>
              </w:rPr>
              <w:t>55</w:t>
            </w:r>
            <w:r>
              <w:rPr>
                <w:rFonts w:eastAsia="PMingLiU"/>
                <w:b/>
                <w:bCs/>
                <w:i/>
                <w:iCs/>
                <w:lang w:eastAsia="zh-TW"/>
              </w:rPr>
              <w:fldChar w:fldCharType="end"/>
            </w:r>
          </w:p>
        </w:tc>
      </w:tr>
    </w:tbl>
    <w:p w:rsidR="003D3503" w:rsidRDefault="003D3503" w:rsidP="00212AC2"/>
    <w:p w:rsidR="00675DD5" w:rsidRPr="00675DD5" w:rsidRDefault="00675DD5" w:rsidP="00675DD5">
      <w:pPr>
        <w:jc w:val="center"/>
        <w:rPr>
          <w:color w:val="FF0000"/>
          <w:sz w:val="40"/>
        </w:rPr>
      </w:pPr>
      <w:r w:rsidRPr="00675DD5">
        <w:rPr>
          <w:color w:val="FF0000"/>
          <w:sz w:val="40"/>
        </w:rPr>
        <w:t xml:space="preserve">Please ensure you are in the </w:t>
      </w:r>
      <w:r>
        <w:rPr>
          <w:color w:val="FF0000"/>
          <w:sz w:val="40"/>
        </w:rPr>
        <w:t>lecture</w:t>
      </w:r>
      <w:bookmarkStart w:id="0" w:name="_GoBack"/>
      <w:bookmarkEnd w:id="0"/>
      <w:r>
        <w:rPr>
          <w:color w:val="FF0000"/>
          <w:sz w:val="40"/>
        </w:rPr>
        <w:t xml:space="preserve"> room by 7.05p</w:t>
      </w:r>
      <w:r w:rsidRPr="00675DD5">
        <w:rPr>
          <w:color w:val="FF0000"/>
          <w:sz w:val="40"/>
        </w:rPr>
        <w:t>m</w:t>
      </w:r>
    </w:p>
    <w:sectPr w:rsidR="00675DD5" w:rsidRPr="00675DD5" w:rsidSect="00ED75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47C" w:rsidRDefault="0070447C" w:rsidP="00353781">
      <w:r>
        <w:separator/>
      </w:r>
    </w:p>
  </w:endnote>
  <w:endnote w:type="continuationSeparator" w:id="0">
    <w:p w:rsidR="0070447C" w:rsidRDefault="0070447C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39F" w:rsidRDefault="00667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81" w:rsidRDefault="003537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39F" w:rsidRDefault="00667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47C" w:rsidRDefault="0070447C" w:rsidP="00353781">
      <w:r>
        <w:separator/>
      </w:r>
    </w:p>
  </w:footnote>
  <w:footnote w:type="continuationSeparator" w:id="0">
    <w:p w:rsidR="0070447C" w:rsidRDefault="0070447C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39F" w:rsidRDefault="00667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25" w:rsidRDefault="008A0725">
    <w:pPr>
      <w:pStyle w:val="Header"/>
    </w:pPr>
    <w:r>
      <w:tab/>
    </w:r>
    <w:r>
      <w:tab/>
      <w:t>INFO5990 Professional Practice in IT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39F" w:rsidRDefault="006673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1E8F"/>
    <w:multiLevelType w:val="hybridMultilevel"/>
    <w:tmpl w:val="4D7CF970"/>
    <w:lvl w:ilvl="0" w:tplc="E9501FE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C"/>
    <w:multiLevelType w:val="hybridMultilevel"/>
    <w:tmpl w:val="35EC23F0"/>
    <w:lvl w:ilvl="0" w:tplc="1242F15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5B7263"/>
    <w:multiLevelType w:val="multilevel"/>
    <w:tmpl w:val="5490A5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998" w:hanging="99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</w:abstractNum>
  <w:abstractNum w:abstractNumId="6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8" w15:restartNumberingAfterBreak="0">
    <w:nsid w:val="24BC6A00"/>
    <w:multiLevelType w:val="hybridMultilevel"/>
    <w:tmpl w:val="50BA8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F4853"/>
    <w:multiLevelType w:val="hybridMultilevel"/>
    <w:tmpl w:val="4BFA2650"/>
    <w:lvl w:ilvl="0" w:tplc="BB400D74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EB378ED"/>
    <w:multiLevelType w:val="hybridMultilevel"/>
    <w:tmpl w:val="B9601F2A"/>
    <w:lvl w:ilvl="0" w:tplc="6C964000">
      <w:start w:val="1"/>
      <w:numFmt w:val="lowerLetter"/>
      <w:pStyle w:val="ListAlpha0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E11AEB"/>
    <w:multiLevelType w:val="singleLevel"/>
    <w:tmpl w:val="6778F6F6"/>
    <w:lvl w:ilvl="0">
      <w:start w:val="1"/>
      <w:numFmt w:val="bullet"/>
      <w:pStyle w:val="ListBullet2La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D31A6"/>
    <w:multiLevelType w:val="singleLevel"/>
    <w:tmpl w:val="E4088FC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21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33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47BB3"/>
    <w:multiLevelType w:val="hybridMultilevel"/>
    <w:tmpl w:val="284E9F2E"/>
    <w:lvl w:ilvl="0" w:tplc="616E23A4">
      <w:start w:val="1"/>
      <w:numFmt w:val="lowerRoman"/>
      <w:pStyle w:val="LittleList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C775567"/>
    <w:multiLevelType w:val="hybridMultilevel"/>
    <w:tmpl w:val="492A525E"/>
    <w:lvl w:ilvl="0" w:tplc="737E342C">
      <w:start w:val="1"/>
      <w:numFmt w:val="lowerRoman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A16FD"/>
    <w:multiLevelType w:val="hybridMultilevel"/>
    <w:tmpl w:val="0DA6FA76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A17229"/>
    <w:multiLevelType w:val="hybridMultilevel"/>
    <w:tmpl w:val="ADD8C2AE"/>
    <w:lvl w:ilvl="0" w:tplc="7E68E3E2">
      <w:start w:val="1"/>
      <w:numFmt w:val="bullet"/>
      <w:pStyle w:val="List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F42190"/>
    <w:multiLevelType w:val="hybridMultilevel"/>
    <w:tmpl w:val="CFD6C480"/>
    <w:lvl w:ilvl="0" w:tplc="28FEF0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1"/>
  </w:num>
  <w:num w:numId="4">
    <w:abstractNumId w:val="2"/>
  </w:num>
  <w:num w:numId="5">
    <w:abstractNumId w:val="1"/>
  </w:num>
  <w:num w:numId="6">
    <w:abstractNumId w:val="30"/>
  </w:num>
  <w:num w:numId="7">
    <w:abstractNumId w:val="30"/>
  </w:num>
  <w:num w:numId="8">
    <w:abstractNumId w:val="11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8"/>
  </w:num>
  <w:num w:numId="14">
    <w:abstractNumId w:val="20"/>
  </w:num>
  <w:num w:numId="15">
    <w:abstractNumId w:val="5"/>
  </w:num>
  <w:num w:numId="16">
    <w:abstractNumId w:val="31"/>
  </w:num>
  <w:num w:numId="17">
    <w:abstractNumId w:val="29"/>
  </w:num>
  <w:num w:numId="18">
    <w:abstractNumId w:val="28"/>
  </w:num>
  <w:num w:numId="19">
    <w:abstractNumId w:val="24"/>
  </w:num>
  <w:num w:numId="20">
    <w:abstractNumId w:val="17"/>
  </w:num>
  <w:num w:numId="21">
    <w:abstractNumId w:val="7"/>
  </w:num>
  <w:num w:numId="22">
    <w:abstractNumId w:val="25"/>
  </w:num>
  <w:num w:numId="23">
    <w:abstractNumId w:val="16"/>
  </w:num>
  <w:num w:numId="24">
    <w:abstractNumId w:val="23"/>
  </w:num>
  <w:num w:numId="25">
    <w:abstractNumId w:val="22"/>
  </w:num>
  <w:num w:numId="26">
    <w:abstractNumId w:val="13"/>
  </w:num>
  <w:num w:numId="27">
    <w:abstractNumId w:val="21"/>
  </w:num>
  <w:num w:numId="28">
    <w:abstractNumId w:val="21"/>
    <w:lvlOverride w:ilvl="0">
      <w:startOverride w:val="1"/>
    </w:lvlOverride>
  </w:num>
  <w:num w:numId="29">
    <w:abstractNumId w:val="6"/>
  </w:num>
  <w:num w:numId="30">
    <w:abstractNumId w:val="0"/>
  </w:num>
  <w:num w:numId="31">
    <w:abstractNumId w:val="22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9"/>
  </w:num>
  <w:num w:numId="34">
    <w:abstractNumId w:val="26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</w:num>
  <w:num w:numId="38">
    <w:abstractNumId w:val="19"/>
  </w:num>
  <w:num w:numId="39">
    <w:abstractNumId w:val="14"/>
  </w:num>
  <w:num w:numId="40">
    <w:abstractNumId w:val="3"/>
  </w:num>
  <w:num w:numId="41">
    <w:abstractNumId w:val="4"/>
  </w:num>
  <w:num w:numId="42">
    <w:abstractNumId w:val="27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2D11"/>
    <w:rsid w:val="00003933"/>
    <w:rsid w:val="00007C31"/>
    <w:rsid w:val="0003402D"/>
    <w:rsid w:val="0004150E"/>
    <w:rsid w:val="00090A54"/>
    <w:rsid w:val="000959EF"/>
    <w:rsid w:val="000B21C8"/>
    <w:rsid w:val="000B5B7A"/>
    <w:rsid w:val="000D035F"/>
    <w:rsid w:val="000D43E1"/>
    <w:rsid w:val="0010685A"/>
    <w:rsid w:val="00125782"/>
    <w:rsid w:val="00183D72"/>
    <w:rsid w:val="001A14EC"/>
    <w:rsid w:val="001B136E"/>
    <w:rsid w:val="001B5DCD"/>
    <w:rsid w:val="001D4206"/>
    <w:rsid w:val="00202146"/>
    <w:rsid w:val="0020765D"/>
    <w:rsid w:val="00212AC2"/>
    <w:rsid w:val="00217535"/>
    <w:rsid w:val="00226EAD"/>
    <w:rsid w:val="002341FB"/>
    <w:rsid w:val="00252293"/>
    <w:rsid w:val="002530C5"/>
    <w:rsid w:val="00254E66"/>
    <w:rsid w:val="00287B0A"/>
    <w:rsid w:val="002C088A"/>
    <w:rsid w:val="002D3AFB"/>
    <w:rsid w:val="002E347D"/>
    <w:rsid w:val="002F2DC1"/>
    <w:rsid w:val="003239A5"/>
    <w:rsid w:val="00353781"/>
    <w:rsid w:val="00380AF7"/>
    <w:rsid w:val="003B5737"/>
    <w:rsid w:val="003B7C8D"/>
    <w:rsid w:val="003D3503"/>
    <w:rsid w:val="003E1277"/>
    <w:rsid w:val="003F49A4"/>
    <w:rsid w:val="004046DF"/>
    <w:rsid w:val="004227CE"/>
    <w:rsid w:val="0043792B"/>
    <w:rsid w:val="0046148C"/>
    <w:rsid w:val="004648CD"/>
    <w:rsid w:val="00466B6D"/>
    <w:rsid w:val="004B7516"/>
    <w:rsid w:val="004C5D47"/>
    <w:rsid w:val="004F0C77"/>
    <w:rsid w:val="005117FA"/>
    <w:rsid w:val="00524BE2"/>
    <w:rsid w:val="00552A17"/>
    <w:rsid w:val="00580625"/>
    <w:rsid w:val="005B6018"/>
    <w:rsid w:val="005C1DEA"/>
    <w:rsid w:val="005C2EE4"/>
    <w:rsid w:val="005D2B9C"/>
    <w:rsid w:val="005D2D83"/>
    <w:rsid w:val="005E6BAE"/>
    <w:rsid w:val="00641256"/>
    <w:rsid w:val="00663059"/>
    <w:rsid w:val="0066739F"/>
    <w:rsid w:val="00675DD5"/>
    <w:rsid w:val="006939E8"/>
    <w:rsid w:val="00697082"/>
    <w:rsid w:val="006B0296"/>
    <w:rsid w:val="006F6182"/>
    <w:rsid w:val="006F79FA"/>
    <w:rsid w:val="0070447C"/>
    <w:rsid w:val="00717CA1"/>
    <w:rsid w:val="00745F82"/>
    <w:rsid w:val="0075609C"/>
    <w:rsid w:val="007779D1"/>
    <w:rsid w:val="0079698F"/>
    <w:rsid w:val="007A7AC2"/>
    <w:rsid w:val="007B44DE"/>
    <w:rsid w:val="007D13AF"/>
    <w:rsid w:val="007E3604"/>
    <w:rsid w:val="00803DB4"/>
    <w:rsid w:val="00816ED8"/>
    <w:rsid w:val="008441FD"/>
    <w:rsid w:val="0086373C"/>
    <w:rsid w:val="008664AB"/>
    <w:rsid w:val="0087009A"/>
    <w:rsid w:val="008708EE"/>
    <w:rsid w:val="00873E37"/>
    <w:rsid w:val="008905F9"/>
    <w:rsid w:val="008937BF"/>
    <w:rsid w:val="008A0725"/>
    <w:rsid w:val="008D7767"/>
    <w:rsid w:val="008E3031"/>
    <w:rsid w:val="008E32C0"/>
    <w:rsid w:val="008F6C15"/>
    <w:rsid w:val="00920F8B"/>
    <w:rsid w:val="009254B0"/>
    <w:rsid w:val="00925895"/>
    <w:rsid w:val="00942A22"/>
    <w:rsid w:val="00943DB8"/>
    <w:rsid w:val="00946699"/>
    <w:rsid w:val="0095609D"/>
    <w:rsid w:val="00964B01"/>
    <w:rsid w:val="009D65DF"/>
    <w:rsid w:val="00A06BD0"/>
    <w:rsid w:val="00A10504"/>
    <w:rsid w:val="00A9675B"/>
    <w:rsid w:val="00AC5E61"/>
    <w:rsid w:val="00B172E4"/>
    <w:rsid w:val="00B9139C"/>
    <w:rsid w:val="00BE09A7"/>
    <w:rsid w:val="00BE20E0"/>
    <w:rsid w:val="00BE631A"/>
    <w:rsid w:val="00C13871"/>
    <w:rsid w:val="00C17B1B"/>
    <w:rsid w:val="00C21435"/>
    <w:rsid w:val="00C30742"/>
    <w:rsid w:val="00C31C26"/>
    <w:rsid w:val="00C504BF"/>
    <w:rsid w:val="00C56593"/>
    <w:rsid w:val="00C5726C"/>
    <w:rsid w:val="00C75F43"/>
    <w:rsid w:val="00C8168B"/>
    <w:rsid w:val="00CA6AF3"/>
    <w:rsid w:val="00CF6D90"/>
    <w:rsid w:val="00D0621A"/>
    <w:rsid w:val="00D44E38"/>
    <w:rsid w:val="00D603F8"/>
    <w:rsid w:val="00D63FB3"/>
    <w:rsid w:val="00D7259F"/>
    <w:rsid w:val="00D80C4D"/>
    <w:rsid w:val="00D86E66"/>
    <w:rsid w:val="00D9073D"/>
    <w:rsid w:val="00DA75B6"/>
    <w:rsid w:val="00DB16A3"/>
    <w:rsid w:val="00DD2B9F"/>
    <w:rsid w:val="00DE1BF2"/>
    <w:rsid w:val="00DE6E54"/>
    <w:rsid w:val="00E663CF"/>
    <w:rsid w:val="00E87037"/>
    <w:rsid w:val="00EA1116"/>
    <w:rsid w:val="00EC1142"/>
    <w:rsid w:val="00ED66EF"/>
    <w:rsid w:val="00ED7501"/>
    <w:rsid w:val="00EF437B"/>
    <w:rsid w:val="00F059E0"/>
    <w:rsid w:val="00F81431"/>
    <w:rsid w:val="00FA2751"/>
    <w:rsid w:val="00FD7646"/>
    <w:rsid w:val="00FE4B5F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96961F-4C9B-4C64-97FA-2CA067FA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6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046DF"/>
    <w:pPr>
      <w:keepNext/>
      <w:numPr>
        <w:numId w:val="15"/>
      </w:numPr>
      <w:spacing w:before="12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4046DF"/>
    <w:pPr>
      <w:keepNext/>
      <w:numPr>
        <w:ilvl w:val="1"/>
        <w:numId w:val="15"/>
      </w:numPr>
      <w:spacing w:before="60" w:after="6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4046DF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4046DF"/>
    <w:pPr>
      <w:keepNext/>
      <w:numPr>
        <w:ilvl w:val="3"/>
        <w:numId w:val="15"/>
      </w:numPr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4046DF"/>
    <w:pPr>
      <w:keepNext/>
      <w:numPr>
        <w:ilvl w:val="4"/>
        <w:numId w:val="1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4046DF"/>
    <w:pPr>
      <w:keepNext/>
      <w:numPr>
        <w:ilvl w:val="5"/>
        <w:numId w:val="15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4046DF"/>
    <w:pPr>
      <w:keepNext/>
      <w:numPr>
        <w:ilvl w:val="6"/>
        <w:numId w:val="1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4046DF"/>
    <w:pPr>
      <w:keepNext/>
      <w:numPr>
        <w:ilvl w:val="7"/>
        <w:numId w:val="1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4046DF"/>
    <w:pPr>
      <w:keepNext/>
      <w:numPr>
        <w:ilvl w:val="8"/>
        <w:numId w:val="1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Title">
    <w:name w:val="Title"/>
    <w:basedOn w:val="Normal"/>
    <w:link w:val="TitleChar"/>
    <w:qFormat/>
    <w:rsid w:val="004046DF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A75B6"/>
    <w:rPr>
      <w:rFonts w:ascii="Arial" w:eastAsia="Times New Roman" w:hAnsi="Arial" w:cs="Times New Roman"/>
      <w:b/>
      <w:kern w:val="28"/>
      <w:sz w:val="36"/>
      <w:szCs w:val="20"/>
    </w:rPr>
  </w:style>
  <w:style w:type="paragraph" w:styleId="ListNumber">
    <w:name w:val="List Number"/>
    <w:basedOn w:val="BodyText"/>
    <w:rsid w:val="004046DF"/>
    <w:pPr>
      <w:numPr>
        <w:numId w:val="41"/>
      </w:numPr>
      <w:tabs>
        <w:tab w:val="right" w:pos="8505"/>
      </w:tabs>
    </w:pPr>
  </w:style>
  <w:style w:type="paragraph" w:styleId="BodyText">
    <w:name w:val="Body Text"/>
    <w:basedOn w:val="Normal"/>
    <w:link w:val="BodyTextChar"/>
    <w:rsid w:val="004046D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046DF"/>
    <w:rPr>
      <w:rFonts w:ascii="Times New Roman" w:eastAsia="Times New Roman" w:hAnsi="Times New Roman" w:cs="Times New Roman"/>
      <w:sz w:val="20"/>
      <w:szCs w:val="20"/>
    </w:rPr>
  </w:style>
  <w:style w:type="paragraph" w:customStyle="1" w:styleId="SpecialHeading1">
    <w:name w:val="Special Heading 1"/>
    <w:basedOn w:val="Normal"/>
    <w:next w:val="Normal"/>
    <w:rsid w:val="004046DF"/>
    <w:pPr>
      <w:spacing w:after="240"/>
      <w:jc w:val="center"/>
    </w:pPr>
    <w:rPr>
      <w:rFonts w:ascii="Arial" w:eastAsia="Batang" w:hAnsi="Arial"/>
      <w:b/>
      <w:sz w:val="40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  <w:lang w:val="en-GB"/>
    </w:rPr>
  </w:style>
  <w:style w:type="character" w:customStyle="1" w:styleId="Heading3Char">
    <w:name w:val="Heading 3 Char"/>
    <w:basedOn w:val="DefaultParagraphFont"/>
    <w:link w:val="Heading3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A75B6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paragraph" w:styleId="Footer">
    <w:name w:val="footer"/>
    <w:basedOn w:val="Normal"/>
    <w:link w:val="FooterChar"/>
    <w:rsid w:val="004046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046DF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DA75B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rsid w:val="004046DF"/>
    <w:pPr>
      <w:numPr>
        <w:numId w:val="14"/>
      </w:numPr>
    </w:pPr>
  </w:style>
  <w:style w:type="paragraph" w:styleId="ListBullet2">
    <w:name w:val="List Bullet 2"/>
    <w:basedOn w:val="ListBullet"/>
    <w:rsid w:val="004046DF"/>
    <w:pPr>
      <w:numPr>
        <w:numId w:val="40"/>
      </w:numPr>
    </w:pPr>
  </w:style>
  <w:style w:type="paragraph" w:customStyle="1" w:styleId="ListBulletLast">
    <w:name w:val="List Bullet Last"/>
    <w:basedOn w:val="ListBullet"/>
    <w:rsid w:val="004046DF"/>
    <w:pPr>
      <w:numPr>
        <w:numId w:val="42"/>
      </w:numPr>
      <w:tabs>
        <w:tab w:val="left" w:pos="567"/>
      </w:tabs>
      <w:spacing w:after="120"/>
      <w:ind w:left="567" w:hanging="567"/>
    </w:pPr>
    <w:rPr>
      <w:rFonts w:eastAsia="Batang"/>
      <w:lang w:eastAsia="ko-KR" w:bidi="th-TH"/>
    </w:rPr>
  </w:style>
  <w:style w:type="paragraph" w:styleId="Subtitle">
    <w:name w:val="Subtitle"/>
    <w:basedOn w:val="Normal"/>
    <w:link w:val="SubtitleChar"/>
    <w:qFormat/>
    <w:rsid w:val="004046DF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DA75B6"/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semiHidden/>
    <w:rsid w:val="004046DF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4046DF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4046DF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4046DF"/>
    <w:pPr>
      <w:ind w:left="567"/>
    </w:pPr>
  </w:style>
  <w:style w:type="paragraph" w:customStyle="1" w:styleId="ListBullet2Last">
    <w:name w:val="List Bullet 2 Last"/>
    <w:basedOn w:val="ListBullet2"/>
    <w:next w:val="BodyText"/>
    <w:rsid w:val="004046DF"/>
    <w:pPr>
      <w:numPr>
        <w:numId w:val="13"/>
      </w:numPr>
      <w:spacing w:after="120"/>
    </w:pPr>
  </w:style>
  <w:style w:type="paragraph" w:styleId="Header">
    <w:name w:val="header"/>
    <w:basedOn w:val="Normal"/>
    <w:link w:val="HeaderChar"/>
    <w:rsid w:val="004046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046DF"/>
    <w:rPr>
      <w:sz w:val="24"/>
    </w:rPr>
  </w:style>
  <w:style w:type="paragraph" w:customStyle="1" w:styleId="LittleList">
    <w:name w:val="Little List"/>
    <w:basedOn w:val="Normal"/>
    <w:rsid w:val="004046DF"/>
    <w:pPr>
      <w:numPr>
        <w:numId w:val="25"/>
      </w:numPr>
      <w:spacing w:after="120"/>
      <w:outlineLvl w:val="8"/>
    </w:pPr>
  </w:style>
  <w:style w:type="paragraph" w:customStyle="1" w:styleId="ListAlpha0">
    <w:name w:val="List Alpha"/>
    <w:basedOn w:val="Normal"/>
    <w:rsid w:val="004046DF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4046DF"/>
    <w:pPr>
      <w:tabs>
        <w:tab w:val="right" w:pos="8789"/>
      </w:tabs>
      <w:spacing w:after="120"/>
      <w:ind w:left="567"/>
    </w:pPr>
    <w:rPr>
      <w:rFonts w:ascii="Arial" w:hAnsi="Arial"/>
    </w:rPr>
  </w:style>
  <w:style w:type="paragraph" w:styleId="TOC1">
    <w:name w:val="toc 1"/>
    <w:basedOn w:val="Normal"/>
    <w:rsid w:val="004046DF"/>
    <w:pPr>
      <w:tabs>
        <w:tab w:val="right" w:pos="8789"/>
      </w:tabs>
      <w:spacing w:before="120" w:after="120"/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4046DF"/>
    <w:pPr>
      <w:tabs>
        <w:tab w:val="right" w:pos="8789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DA75B6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4046DF"/>
    <w:pPr>
      <w:numPr>
        <w:numId w:val="24"/>
      </w:numPr>
      <w:tabs>
        <w:tab w:val="clear" w:pos="8505"/>
      </w:tabs>
      <w:spacing w:after="0"/>
    </w:pPr>
    <w:rPr>
      <w:rFonts w:eastAsia="Batang"/>
    </w:r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next w:val="BodyText"/>
    <w:rsid w:val="004046DF"/>
    <w:pPr>
      <w:numPr>
        <w:numId w:val="27"/>
      </w:numPr>
      <w:tabs>
        <w:tab w:val="left" w:pos="141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046D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4046DF"/>
    <w:rPr>
      <w:sz w:val="32"/>
    </w:rPr>
  </w:style>
  <w:style w:type="character" w:styleId="PageNumber">
    <w:name w:val="page number"/>
    <w:basedOn w:val="DefaultParagraphFont"/>
    <w:rsid w:val="004046DF"/>
  </w:style>
  <w:style w:type="paragraph" w:customStyle="1" w:styleId="Listalpha">
    <w:name w:val="List alpha"/>
    <w:basedOn w:val="ListNumber"/>
    <w:rsid w:val="004046DF"/>
    <w:pPr>
      <w:numPr>
        <w:numId w:val="39"/>
      </w:numPr>
    </w:pPr>
  </w:style>
  <w:style w:type="paragraph" w:styleId="BodyTextIndent2">
    <w:name w:val="Body Text Indent 2"/>
    <w:basedOn w:val="Normal"/>
    <w:link w:val="BodyTextIndent2Char"/>
    <w:rsid w:val="004046DF"/>
    <w:pPr>
      <w:spacing w:after="120"/>
      <w:ind w:left="1134"/>
    </w:pPr>
  </w:style>
  <w:style w:type="character" w:customStyle="1" w:styleId="BodyTextIndent2Char">
    <w:name w:val="Body Text Indent 2 Char"/>
    <w:basedOn w:val="DefaultParagraphFont"/>
    <w:link w:val="BodyTextIndent2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ndent2">
    <w:name w:val="Normal Indent 2"/>
    <w:basedOn w:val="NormalIndent"/>
    <w:rsid w:val="004046DF"/>
    <w:pPr>
      <w:ind w:left="1134"/>
    </w:pPr>
  </w:style>
  <w:style w:type="paragraph" w:customStyle="1" w:styleId="SpecialHeading2">
    <w:name w:val="Special Heading 2"/>
    <w:basedOn w:val="Normal"/>
    <w:link w:val="SpecialHeading2Char"/>
    <w:rsid w:val="004046DF"/>
    <w:pPr>
      <w:spacing w:after="120"/>
      <w:jc w:val="center"/>
    </w:pPr>
    <w:rPr>
      <w:rFonts w:ascii="Arial Unicode MS" w:eastAsia="Arial Unicode MS" w:cs="Arial"/>
      <w:b/>
      <w:sz w:val="32"/>
      <w:szCs w:val="32"/>
    </w:rPr>
  </w:style>
  <w:style w:type="character" w:customStyle="1" w:styleId="SpecialHeading2Char">
    <w:name w:val="Special Heading 2 Char"/>
    <w:basedOn w:val="DefaultParagraphFont"/>
    <w:link w:val="SpecialHeading2"/>
    <w:rsid w:val="004046DF"/>
    <w:rPr>
      <w:rFonts w:ascii="Arial Unicode MS" w:eastAsia="Arial Unicode MS" w:hAnsi="Times New Roman" w:cs="Arial"/>
      <w:b/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4046DF"/>
    <w:pPr>
      <w:tabs>
        <w:tab w:val="right" w:pos="8789"/>
      </w:tabs>
      <w:spacing w:before="60" w:after="60"/>
      <w:ind w:left="1134"/>
    </w:pPr>
    <w:rPr>
      <w:rFonts w:ascii="Arial" w:eastAsia="Arial Unicode MS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Tutor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173D2-7F08-418C-BCF4-142110A6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TutorNotesTemplate</Template>
  <TotalTime>39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 vaghjiani</cp:lastModifiedBy>
  <cp:revision>11</cp:revision>
  <cp:lastPrinted>2012-03-26T01:04:00Z</cp:lastPrinted>
  <dcterms:created xsi:type="dcterms:W3CDTF">2015-09-19T01:36:00Z</dcterms:created>
  <dcterms:modified xsi:type="dcterms:W3CDTF">2019-04-27T02:22:00Z</dcterms:modified>
</cp:coreProperties>
</file>