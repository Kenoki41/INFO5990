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3D" w:rsidRDefault="00D9073D" w:rsidP="004C5D47">
      <w:pPr>
        <w:pStyle w:val="BodyText"/>
        <w:spacing w:line="360" w:lineRule="auto"/>
        <w:jc w:val="center"/>
        <w:rPr>
          <w:bCs/>
        </w:rPr>
      </w:pPr>
      <w:r>
        <w:t xml:space="preserve">INFO5990 Tutorial </w:t>
      </w:r>
      <w:r>
        <w:rPr>
          <w:b/>
        </w:rPr>
        <w:t xml:space="preserve">Week </w:t>
      </w:r>
      <w:r w:rsidR="007D140F">
        <w:rPr>
          <w:b/>
          <w:bCs/>
        </w:rPr>
        <w:t>3</w:t>
      </w:r>
      <w:r>
        <w:rPr>
          <w:bCs/>
        </w:rPr>
        <w:t xml:space="preserve">, </w:t>
      </w:r>
    </w:p>
    <w:p w:rsidR="00212AC2" w:rsidRPr="0015517B" w:rsidRDefault="00212AC2" w:rsidP="00212AC2">
      <w:pPr>
        <w:pStyle w:val="BodyText"/>
        <w:spacing w:line="360" w:lineRule="auto"/>
        <w:rPr>
          <w:rFonts w:eastAsia="PMingLiU"/>
          <w:lang w:eastAsia="zh-TW"/>
        </w:rPr>
      </w:pPr>
      <w:r>
        <w:rPr>
          <w:b/>
          <w:bCs/>
        </w:rPr>
        <w:t>Objectives</w:t>
      </w:r>
      <w:r>
        <w:t>:</w:t>
      </w:r>
      <w:r>
        <w:tab/>
      </w:r>
      <w:r>
        <w:tab/>
      </w:r>
      <w:r w:rsidR="00C56593">
        <w:rPr>
          <w:rFonts w:eastAsia="PMingLiU"/>
          <w:lang w:eastAsia="zh-TW"/>
        </w:rPr>
        <w:t>By</w:t>
      </w:r>
      <w:r>
        <w:rPr>
          <w:rFonts w:eastAsia="PMingLiU" w:hint="eastAsia"/>
          <w:lang w:eastAsia="zh-TW"/>
        </w:rPr>
        <w:t xml:space="preserve"> the end of this </w:t>
      </w:r>
      <w:r w:rsidR="00217535">
        <w:rPr>
          <w:rFonts w:eastAsia="PMingLiU" w:hint="eastAsia"/>
          <w:lang w:eastAsia="zh-TW"/>
        </w:rPr>
        <w:t>session students will have</w:t>
      </w:r>
      <w:r w:rsidR="00C56593">
        <w:rPr>
          <w:rFonts w:eastAsia="PMingLiU"/>
          <w:lang w:eastAsia="zh-TW"/>
        </w:rPr>
        <w:t>:</w:t>
      </w:r>
      <w:r w:rsidR="00217535">
        <w:rPr>
          <w:rFonts w:eastAsia="PMingLiU"/>
          <w:lang w:eastAsia="zh-TW"/>
        </w:rPr>
        <w:t xml:space="preserve"> </w:t>
      </w:r>
    </w:p>
    <w:p w:rsidR="007D140F" w:rsidRPr="007D140F" w:rsidRDefault="007D140F" w:rsidP="00DA75B6">
      <w:pPr>
        <w:pStyle w:val="LittleList"/>
        <w:spacing w:after="0"/>
      </w:pPr>
      <w:r>
        <w:t>Make sure everyone is in a team and  has a team name</w:t>
      </w:r>
    </w:p>
    <w:p w:rsidR="00C56593" w:rsidRPr="00581D37" w:rsidRDefault="003239A5" w:rsidP="00DA75B6">
      <w:pPr>
        <w:pStyle w:val="LittleList"/>
        <w:spacing w:after="0"/>
      </w:pPr>
      <w:r>
        <w:rPr>
          <w:rFonts w:eastAsia="PMingLiU"/>
          <w:lang w:eastAsia="zh-TW"/>
        </w:rPr>
        <w:t xml:space="preserve">Reviewed </w:t>
      </w:r>
      <w:r w:rsidR="00581D37">
        <w:rPr>
          <w:rFonts w:eastAsia="PMingLiU"/>
          <w:lang w:eastAsia="zh-TW"/>
        </w:rPr>
        <w:t xml:space="preserve">information from Week </w:t>
      </w:r>
      <w:r w:rsidR="007D140F">
        <w:rPr>
          <w:rFonts w:eastAsia="PMingLiU"/>
          <w:lang w:eastAsia="zh-TW"/>
        </w:rPr>
        <w:t>2</w:t>
      </w:r>
      <w:r w:rsidR="00581D37">
        <w:rPr>
          <w:rFonts w:eastAsia="PMingLiU"/>
          <w:lang w:eastAsia="zh-TW"/>
        </w:rPr>
        <w:t xml:space="preserve"> lectures on Recruitment and Change Management (notes provided).</w:t>
      </w:r>
    </w:p>
    <w:p w:rsidR="007D140F" w:rsidRPr="00D80C4D" w:rsidRDefault="007D140F" w:rsidP="00DA75B6">
      <w:pPr>
        <w:pStyle w:val="LittleList"/>
        <w:spacing w:after="0"/>
      </w:pPr>
      <w:r>
        <w:rPr>
          <w:rFonts w:eastAsia="PMingLiU"/>
          <w:lang w:eastAsia="zh-TW"/>
        </w:rPr>
        <w:t xml:space="preserve">Review </w:t>
      </w:r>
      <w:r w:rsidR="007B4D83">
        <w:rPr>
          <w:rFonts w:eastAsia="PMingLiU"/>
          <w:lang w:eastAsia="zh-TW"/>
        </w:rPr>
        <w:t xml:space="preserve">&amp; critique </w:t>
      </w:r>
      <w:r>
        <w:rPr>
          <w:rFonts w:eastAsia="PMingLiU"/>
          <w:lang w:eastAsia="zh-TW"/>
        </w:rPr>
        <w:t xml:space="preserve">articles by  </w:t>
      </w:r>
      <w:proofErr w:type="spellStart"/>
      <w:r w:rsidR="00773A29">
        <w:rPr>
          <w:rFonts w:eastAsia="PMingLiU"/>
          <w:lang w:eastAsia="zh-TW"/>
        </w:rPr>
        <w:t>Randa</w:t>
      </w:r>
      <w:proofErr w:type="spellEnd"/>
      <w:r w:rsidR="00773A29">
        <w:rPr>
          <w:rFonts w:eastAsia="PMingLiU"/>
          <w:lang w:eastAsia="zh-TW"/>
        </w:rPr>
        <w:t xml:space="preserve"> and </w:t>
      </w:r>
      <w:proofErr w:type="spellStart"/>
      <w:r w:rsidR="00773A29">
        <w:rPr>
          <w:rFonts w:eastAsia="PMingLiU"/>
          <w:lang w:eastAsia="zh-TW"/>
        </w:rPr>
        <w:t>Gunasekaran</w:t>
      </w:r>
      <w:proofErr w:type="spellEnd"/>
    </w:p>
    <w:p w:rsidR="00212AC2" w:rsidRDefault="00212AC2" w:rsidP="00212AC2"/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4092"/>
        <w:gridCol w:w="4092"/>
        <w:gridCol w:w="742"/>
      </w:tblGrid>
      <w:tr w:rsidR="00212AC2" w:rsidTr="00773A29">
        <w:trPr>
          <w:cantSplit/>
          <w:trHeight w:val="469"/>
          <w:tblHeader/>
        </w:trPr>
        <w:tc>
          <w:tcPr>
            <w:tcW w:w="1289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4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</w:tr>
      <w:tr w:rsidR="00212AC2" w:rsidTr="00552A17">
        <w:trPr>
          <w:cantSplit/>
          <w:trHeight w:val="662"/>
        </w:trPr>
        <w:tc>
          <w:tcPr>
            <w:tcW w:w="1289" w:type="dxa"/>
          </w:tcPr>
          <w:p w:rsidR="00212AC2" w:rsidRDefault="00773A29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4092" w:type="dxa"/>
          </w:tcPr>
          <w:p w:rsidR="00581D37" w:rsidRDefault="00773A29" w:rsidP="00581D37">
            <w:pPr>
              <w:pStyle w:val="BodyText"/>
            </w:pPr>
            <w:r>
              <w:t>Student teams</w:t>
            </w:r>
          </w:p>
          <w:p w:rsidR="005221A3" w:rsidRDefault="005221A3" w:rsidP="00581D37">
            <w:pPr>
              <w:pStyle w:val="BodyText"/>
            </w:pPr>
            <w:r>
              <w:t>Tutor one-on-one develop your group projects</w:t>
            </w:r>
            <w:r w:rsidR="001527BB">
              <w:t>.</w:t>
            </w:r>
          </w:p>
          <w:p w:rsidR="001527BB" w:rsidRPr="001850CB" w:rsidRDefault="001527BB" w:rsidP="00581D37">
            <w:pPr>
              <w:pStyle w:val="BodyText"/>
            </w:pPr>
            <w:r>
              <w:t>Start using the “LEAN CANVAS” down load it, any will do. Start adding your thought</w:t>
            </w:r>
            <w:bookmarkStart w:id="0" w:name="_GoBack"/>
            <w:bookmarkEnd w:id="0"/>
            <w:r>
              <w:t>s into this.</w:t>
            </w:r>
          </w:p>
        </w:tc>
        <w:tc>
          <w:tcPr>
            <w:tcW w:w="4092" w:type="dxa"/>
          </w:tcPr>
          <w:p w:rsidR="00581D37" w:rsidRDefault="00773A29" w:rsidP="00CA6AF3">
            <w:pPr>
              <w:pStyle w:val="BodyText"/>
            </w:pPr>
            <w:r>
              <w:t>Make sure everyone is in a team and are working on the team idea</w:t>
            </w:r>
            <w:r w:rsidR="00581D37">
              <w:t xml:space="preserve">.  </w:t>
            </w:r>
            <w:r>
              <w:t>Spend about 5 minutes with eac</w:t>
            </w:r>
            <w:r w:rsidR="005221A3">
              <w:t>h team to make sure they have a</w:t>
            </w:r>
            <w:r>
              <w:t xml:space="preserve"> </w:t>
            </w:r>
            <w:r w:rsidR="005221A3">
              <w:t>selected the group project.</w:t>
            </w:r>
          </w:p>
          <w:p w:rsidR="00773A29" w:rsidRDefault="00773A29" w:rsidP="00773A29">
            <w:pPr>
              <w:pStyle w:val="BodyText"/>
            </w:pPr>
            <w:r>
              <w:t>They may ask about their individual assignment. Check that it is IT in business if required.</w:t>
            </w:r>
          </w:p>
          <w:p w:rsidR="005221A3" w:rsidRDefault="005221A3" w:rsidP="00773A29">
            <w:pPr>
              <w:pStyle w:val="BodyText"/>
            </w:pPr>
            <w:r>
              <w:t>Ask: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What are you going to research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Why is the project important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Focus on the project rationale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Ask who cares?</w:t>
            </w:r>
          </w:p>
          <w:p w:rsidR="005221A3" w:rsidRPr="0097353B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What benefits would you as users like to see?</w:t>
            </w:r>
          </w:p>
        </w:tc>
        <w:tc>
          <w:tcPr>
            <w:tcW w:w="742" w:type="dxa"/>
          </w:tcPr>
          <w:p w:rsidR="00212AC2" w:rsidRDefault="005221A3" w:rsidP="00352CDE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4648CD" w:rsidTr="00352CDE">
        <w:trPr>
          <w:cantSplit/>
        </w:trPr>
        <w:tc>
          <w:tcPr>
            <w:tcW w:w="1289" w:type="dxa"/>
          </w:tcPr>
          <w:p w:rsidR="004648CD" w:rsidRDefault="00773A29" w:rsidP="005F73BD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5F73BD">
              <w:rPr>
                <w:b/>
                <w:bCs/>
              </w:rPr>
              <w:t>2</w:t>
            </w:r>
          </w:p>
        </w:tc>
        <w:tc>
          <w:tcPr>
            <w:tcW w:w="4092" w:type="dxa"/>
          </w:tcPr>
          <w:p w:rsidR="007B52ED" w:rsidRDefault="00773A29" w:rsidP="00792ABD">
            <w:pPr>
              <w:pStyle w:val="BodyText"/>
              <w:rPr>
                <w:rFonts w:eastAsia="PMingLiU"/>
                <w:lang w:eastAsia="zh-TW"/>
              </w:rPr>
            </w:pPr>
            <w:proofErr w:type="spellStart"/>
            <w:r>
              <w:rPr>
                <w:rFonts w:eastAsia="PMingLiU"/>
                <w:lang w:eastAsia="zh-TW"/>
              </w:rPr>
              <w:t>Randa</w:t>
            </w:r>
            <w:proofErr w:type="spellEnd"/>
            <w:r>
              <w:rPr>
                <w:rFonts w:eastAsia="PMingLiU"/>
                <w:lang w:eastAsia="zh-TW"/>
              </w:rPr>
              <w:t xml:space="preserve"> and </w:t>
            </w:r>
            <w:proofErr w:type="spellStart"/>
            <w:r>
              <w:rPr>
                <w:rFonts w:eastAsia="PMingLiU"/>
                <w:lang w:eastAsia="zh-TW"/>
              </w:rPr>
              <w:t>Gunasekaran</w:t>
            </w:r>
            <w:proofErr w:type="spellEnd"/>
            <w:r>
              <w:rPr>
                <w:rFonts w:eastAsia="PMingLiU"/>
                <w:lang w:eastAsia="zh-TW"/>
              </w:rPr>
              <w:t xml:space="preserve"> readings discussion:</w:t>
            </w:r>
          </w:p>
          <w:p w:rsidR="00773A29" w:rsidRDefault="00773A29" w:rsidP="00792ABD">
            <w:pPr>
              <w:pStyle w:val="BodyText"/>
            </w:pPr>
          </w:p>
        </w:tc>
        <w:tc>
          <w:tcPr>
            <w:tcW w:w="4092" w:type="dxa"/>
          </w:tcPr>
          <w:p w:rsidR="007B52ED" w:rsidRDefault="00CE47D4" w:rsidP="007B52ED">
            <w:pPr>
              <w:pStyle w:val="BodyText"/>
            </w:pPr>
            <w:proofErr w:type="gramStart"/>
            <w:r>
              <w:t>RANDA :</w:t>
            </w:r>
            <w:proofErr w:type="gramEnd"/>
            <w:r>
              <w:t xml:space="preserve"> What impact did it have in the Operating room? – Discuss for a few minutes, what benefits did IT have, and who would be impacted. What benefit has been seen from IT, </w:t>
            </w:r>
          </w:p>
          <w:p w:rsidR="00CE47D4" w:rsidRDefault="00CE47D4" w:rsidP="007B52ED">
            <w:pPr>
              <w:pStyle w:val="BodyText"/>
            </w:pPr>
            <w:r>
              <w:t>IE MORE RECORDS/CODING STAFF TO BE REDUCED, ETC</w:t>
            </w:r>
          </w:p>
          <w:p w:rsidR="00CE47D4" w:rsidRDefault="00CE47D4" w:rsidP="007B52ED">
            <w:pPr>
              <w:pStyle w:val="BodyText"/>
            </w:pPr>
          </w:p>
          <w:p w:rsidR="00CE47D4" w:rsidRDefault="00CE47D4" w:rsidP="007B52ED">
            <w:pPr>
              <w:pStyle w:val="BodyText"/>
            </w:pPr>
            <w:r>
              <w:t xml:space="preserve">GUNASEKARAN – Focus on page 354 of the article and discuss the benefits of IT investment. Ask them to focus on these for their group assignments. Tell them to read after class. </w:t>
            </w:r>
          </w:p>
          <w:p w:rsidR="005221A3" w:rsidRDefault="005221A3" w:rsidP="007B52ED">
            <w:pPr>
              <w:pStyle w:val="BodyText"/>
            </w:pPr>
          </w:p>
          <w:p w:rsidR="005221A3" w:rsidRDefault="005221A3" w:rsidP="007B52ED">
            <w:pPr>
              <w:pStyle w:val="BodyText"/>
            </w:pPr>
            <w:r>
              <w:t>Why discuss these two ?</w:t>
            </w:r>
          </w:p>
        </w:tc>
        <w:tc>
          <w:tcPr>
            <w:tcW w:w="742" w:type="dxa"/>
          </w:tcPr>
          <w:p w:rsidR="004648CD" w:rsidRDefault="005221A3" w:rsidP="001D4206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</w:tr>
      <w:tr w:rsidR="004648CD" w:rsidTr="00352CDE">
        <w:trPr>
          <w:cantSplit/>
          <w:trHeight w:val="1134"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092" w:type="dxa"/>
          </w:tcPr>
          <w:p w:rsidR="001516CB" w:rsidRDefault="004648CD" w:rsidP="007B52ED">
            <w:pPr>
              <w:pStyle w:val="BodyText"/>
            </w:pPr>
            <w:r>
              <w:t xml:space="preserve">Finish off the </w:t>
            </w:r>
            <w:r w:rsidR="007B52ED">
              <w:t>tutorial exercises</w:t>
            </w:r>
            <w:r>
              <w:t xml:space="preserve"> in your own time. </w:t>
            </w:r>
          </w:p>
          <w:p w:rsidR="004648CD" w:rsidRPr="004648CD" w:rsidRDefault="00773A29" w:rsidP="006824B7">
            <w:pPr>
              <w:pStyle w:val="BodyText"/>
            </w:pPr>
            <w:r>
              <w:t>Get everyone to complete the attendance sheet.</w:t>
            </w:r>
          </w:p>
        </w:tc>
        <w:tc>
          <w:tcPr>
            <w:tcW w:w="4092" w:type="dxa"/>
          </w:tcPr>
          <w:p w:rsidR="004648CD" w:rsidRPr="00F43ADA" w:rsidRDefault="00DB16A3" w:rsidP="00773A29">
            <w:r>
              <w:t xml:space="preserve">Don’t forget to do Reading </w:t>
            </w:r>
            <w:r w:rsidR="00773A29">
              <w:t>s for next week</w:t>
            </w: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2</w:t>
            </w:r>
          </w:p>
        </w:tc>
      </w:tr>
      <w:tr w:rsidR="004648CD" w:rsidTr="00352CDE">
        <w:trPr>
          <w:cantSplit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</w:p>
        </w:tc>
      </w:tr>
    </w:tbl>
    <w:p w:rsidR="003D3503" w:rsidRDefault="003D3503" w:rsidP="00212AC2"/>
    <w:sectPr w:rsidR="003D3503" w:rsidSect="00ED75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D1" w:rsidRDefault="00AA47D1" w:rsidP="00353781">
      <w:r>
        <w:separator/>
      </w:r>
    </w:p>
  </w:endnote>
  <w:endnote w:type="continuationSeparator" w:id="0">
    <w:p w:rsidR="00AA47D1" w:rsidRDefault="00AA47D1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7D140F">
      <w:t>3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1527BB">
      <w:rPr>
        <w:noProof/>
      </w:rPr>
      <w:t>1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D1" w:rsidRDefault="00AA47D1" w:rsidP="00353781">
      <w:r>
        <w:separator/>
      </w:r>
    </w:p>
  </w:footnote>
  <w:footnote w:type="continuationSeparator" w:id="0">
    <w:p w:rsidR="00AA47D1" w:rsidRDefault="00AA47D1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B873629"/>
    <w:multiLevelType w:val="hybridMultilevel"/>
    <w:tmpl w:val="0A583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9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1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2"/>
  </w:num>
  <w:num w:numId="5">
    <w:abstractNumId w:val="1"/>
  </w:num>
  <w:num w:numId="6">
    <w:abstractNumId w:val="30"/>
  </w:num>
  <w:num w:numId="7">
    <w:abstractNumId w:val="30"/>
  </w:num>
  <w:num w:numId="8">
    <w:abstractNumId w:val="1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8"/>
  </w:num>
  <w:num w:numId="14">
    <w:abstractNumId w:val="20"/>
  </w:num>
  <w:num w:numId="15">
    <w:abstractNumId w:val="5"/>
  </w:num>
  <w:num w:numId="16">
    <w:abstractNumId w:val="31"/>
  </w:num>
  <w:num w:numId="17">
    <w:abstractNumId w:val="29"/>
  </w:num>
  <w:num w:numId="18">
    <w:abstractNumId w:val="28"/>
  </w:num>
  <w:num w:numId="19">
    <w:abstractNumId w:val="24"/>
  </w:num>
  <w:num w:numId="20">
    <w:abstractNumId w:val="17"/>
  </w:num>
  <w:num w:numId="21">
    <w:abstractNumId w:val="8"/>
  </w:num>
  <w:num w:numId="22">
    <w:abstractNumId w:val="25"/>
  </w:num>
  <w:num w:numId="23">
    <w:abstractNumId w:val="16"/>
  </w:num>
  <w:num w:numId="24">
    <w:abstractNumId w:val="23"/>
  </w:num>
  <w:num w:numId="25">
    <w:abstractNumId w:val="22"/>
  </w:num>
  <w:num w:numId="26">
    <w:abstractNumId w:val="13"/>
  </w:num>
  <w:num w:numId="27">
    <w:abstractNumId w:val="21"/>
  </w:num>
  <w:num w:numId="28">
    <w:abstractNumId w:val="21"/>
    <w:lvlOverride w:ilvl="0">
      <w:startOverride w:val="1"/>
    </w:lvlOverride>
  </w:num>
  <w:num w:numId="29">
    <w:abstractNumId w:val="7"/>
  </w:num>
  <w:num w:numId="30">
    <w:abstractNumId w:val="0"/>
  </w:num>
  <w:num w:numId="31">
    <w:abstractNumId w:val="22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9"/>
  </w:num>
  <w:num w:numId="34">
    <w:abstractNumId w:val="26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19"/>
  </w:num>
  <w:num w:numId="39">
    <w:abstractNumId w:val="14"/>
  </w:num>
  <w:num w:numId="40">
    <w:abstractNumId w:val="3"/>
  </w:num>
  <w:num w:numId="41">
    <w:abstractNumId w:val="4"/>
  </w:num>
  <w:num w:numId="42">
    <w:abstractNumId w:val="2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3402D"/>
    <w:rsid w:val="0004150E"/>
    <w:rsid w:val="00057441"/>
    <w:rsid w:val="00090A54"/>
    <w:rsid w:val="000959EF"/>
    <w:rsid w:val="000B21C8"/>
    <w:rsid w:val="000B5B7A"/>
    <w:rsid w:val="000D43E1"/>
    <w:rsid w:val="0010685A"/>
    <w:rsid w:val="00125782"/>
    <w:rsid w:val="001423AD"/>
    <w:rsid w:val="001516CB"/>
    <w:rsid w:val="001527BB"/>
    <w:rsid w:val="00183D72"/>
    <w:rsid w:val="001A14EC"/>
    <w:rsid w:val="001B136E"/>
    <w:rsid w:val="001B5DCD"/>
    <w:rsid w:val="001D4206"/>
    <w:rsid w:val="0020765D"/>
    <w:rsid w:val="00212AC2"/>
    <w:rsid w:val="00217535"/>
    <w:rsid w:val="00226EAD"/>
    <w:rsid w:val="002341FB"/>
    <w:rsid w:val="00252293"/>
    <w:rsid w:val="002530C5"/>
    <w:rsid w:val="00254E66"/>
    <w:rsid w:val="00287B0A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3503"/>
    <w:rsid w:val="003E1277"/>
    <w:rsid w:val="003F49A4"/>
    <w:rsid w:val="004046DF"/>
    <w:rsid w:val="004227CE"/>
    <w:rsid w:val="0043792B"/>
    <w:rsid w:val="0046148C"/>
    <w:rsid w:val="00464501"/>
    <w:rsid w:val="004648CD"/>
    <w:rsid w:val="00466B6D"/>
    <w:rsid w:val="004B7516"/>
    <w:rsid w:val="004C5D47"/>
    <w:rsid w:val="004F0C77"/>
    <w:rsid w:val="005117FA"/>
    <w:rsid w:val="005221A3"/>
    <w:rsid w:val="00524BE2"/>
    <w:rsid w:val="00552A17"/>
    <w:rsid w:val="00580625"/>
    <w:rsid w:val="00581D37"/>
    <w:rsid w:val="005B6018"/>
    <w:rsid w:val="005C1DEA"/>
    <w:rsid w:val="005C2EE4"/>
    <w:rsid w:val="005D2B9C"/>
    <w:rsid w:val="005D2D83"/>
    <w:rsid w:val="005E6BAE"/>
    <w:rsid w:val="005F73BD"/>
    <w:rsid w:val="00627033"/>
    <w:rsid w:val="00633957"/>
    <w:rsid w:val="00641256"/>
    <w:rsid w:val="00646BFE"/>
    <w:rsid w:val="006824B7"/>
    <w:rsid w:val="006939E8"/>
    <w:rsid w:val="00697082"/>
    <w:rsid w:val="006B0296"/>
    <w:rsid w:val="006F6182"/>
    <w:rsid w:val="006F79FA"/>
    <w:rsid w:val="00773A29"/>
    <w:rsid w:val="007779D1"/>
    <w:rsid w:val="00792ABD"/>
    <w:rsid w:val="007A7AC2"/>
    <w:rsid w:val="007B44DE"/>
    <w:rsid w:val="007B4D83"/>
    <w:rsid w:val="007B52ED"/>
    <w:rsid w:val="007D13AF"/>
    <w:rsid w:val="007D140F"/>
    <w:rsid w:val="007D442E"/>
    <w:rsid w:val="007E3604"/>
    <w:rsid w:val="00803DB4"/>
    <w:rsid w:val="00816ED8"/>
    <w:rsid w:val="0086373C"/>
    <w:rsid w:val="008664AB"/>
    <w:rsid w:val="008708EE"/>
    <w:rsid w:val="00873E37"/>
    <w:rsid w:val="008A0725"/>
    <w:rsid w:val="008D7767"/>
    <w:rsid w:val="008E3031"/>
    <w:rsid w:val="008E32C0"/>
    <w:rsid w:val="008F6C15"/>
    <w:rsid w:val="00920F8B"/>
    <w:rsid w:val="00942A22"/>
    <w:rsid w:val="00943DB8"/>
    <w:rsid w:val="00946699"/>
    <w:rsid w:val="00950A07"/>
    <w:rsid w:val="0095609D"/>
    <w:rsid w:val="00964B01"/>
    <w:rsid w:val="00A06BD0"/>
    <w:rsid w:val="00A10504"/>
    <w:rsid w:val="00A9675B"/>
    <w:rsid w:val="00AA47D1"/>
    <w:rsid w:val="00AC5E61"/>
    <w:rsid w:val="00B82C67"/>
    <w:rsid w:val="00B9139C"/>
    <w:rsid w:val="00BE09A7"/>
    <w:rsid w:val="00BE20E0"/>
    <w:rsid w:val="00C13871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E47D4"/>
    <w:rsid w:val="00CF6D90"/>
    <w:rsid w:val="00D0621A"/>
    <w:rsid w:val="00D44E38"/>
    <w:rsid w:val="00D603F8"/>
    <w:rsid w:val="00D62076"/>
    <w:rsid w:val="00D627F2"/>
    <w:rsid w:val="00D63FB3"/>
    <w:rsid w:val="00D7259F"/>
    <w:rsid w:val="00D73AC3"/>
    <w:rsid w:val="00D80C4D"/>
    <w:rsid w:val="00D86E66"/>
    <w:rsid w:val="00D9073D"/>
    <w:rsid w:val="00DA75B6"/>
    <w:rsid w:val="00DB16A3"/>
    <w:rsid w:val="00DD0DE3"/>
    <w:rsid w:val="00DD2B9F"/>
    <w:rsid w:val="00DE1BF2"/>
    <w:rsid w:val="00DE4DD6"/>
    <w:rsid w:val="00DE6E54"/>
    <w:rsid w:val="00E577F6"/>
    <w:rsid w:val="00E60315"/>
    <w:rsid w:val="00E663CF"/>
    <w:rsid w:val="00EC1142"/>
    <w:rsid w:val="00ED4BCB"/>
    <w:rsid w:val="00ED66EF"/>
    <w:rsid w:val="00ED7501"/>
    <w:rsid w:val="00EF437B"/>
    <w:rsid w:val="00F059E0"/>
    <w:rsid w:val="00F81431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844EB-A16D-4BAC-91B4-7913FBE4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CE5F-B41D-4F39-9C18-771CF338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5</cp:revision>
  <cp:lastPrinted>2012-03-26T01:04:00Z</cp:lastPrinted>
  <dcterms:created xsi:type="dcterms:W3CDTF">2015-08-10T08:58:00Z</dcterms:created>
  <dcterms:modified xsi:type="dcterms:W3CDTF">2019-08-18T01:55:00Z</dcterms:modified>
</cp:coreProperties>
</file>